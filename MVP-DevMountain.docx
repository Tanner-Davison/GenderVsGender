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2CE7" w14:textId="340470C8" w:rsidR="0029381C" w:rsidRDefault="00F044E2">
      <w:pPr>
        <w:pStyle w:val="Heading1"/>
      </w:pPr>
      <w:r>
        <w:t>MVP -</w:t>
      </w:r>
      <w:proofErr w:type="spellStart"/>
      <w:r>
        <w:t>DevMountain</w:t>
      </w:r>
      <w:proofErr w:type="spellEnd"/>
    </w:p>
    <w:p w14:paraId="65228C6F" w14:textId="77777777" w:rsidR="00F044E2" w:rsidRPr="00F044E2" w:rsidRDefault="00F044E2" w:rsidP="00F044E2">
      <w:pPr>
        <w:pStyle w:val="ListBullet"/>
        <w:numPr>
          <w:ilvl w:val="0"/>
          <w:numId w:val="5"/>
        </w:numPr>
      </w:pPr>
      <w:r w:rsidRPr="00F044E2">
        <w:rPr>
          <w:b/>
          <w:bCs/>
        </w:rPr>
        <w:t>Project Setup</w:t>
      </w:r>
      <w:r w:rsidRPr="00F044E2">
        <w:t>:</w:t>
      </w:r>
    </w:p>
    <w:p w14:paraId="7972789B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rPr>
          <w:b/>
          <w:bCs/>
        </w:rPr>
        <w:t>Version Control</w:t>
      </w:r>
      <w:r w:rsidRPr="00F044E2">
        <w:t>: Initiate a Git repository for your project. This will make tracking changes and collaborating easier.</w:t>
      </w:r>
    </w:p>
    <w:p w14:paraId="3789BCEF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rPr>
          <w:b/>
          <w:bCs/>
        </w:rPr>
        <w:t>Project Structure</w:t>
      </w:r>
      <w:r w:rsidRPr="00F044E2">
        <w:t>: Set up a basic structure with folders for the frontend and backend.</w:t>
      </w:r>
    </w:p>
    <w:p w14:paraId="3A21E295" w14:textId="77777777" w:rsidR="00F044E2" w:rsidRPr="00F044E2" w:rsidRDefault="00F044E2" w:rsidP="00F044E2">
      <w:pPr>
        <w:pStyle w:val="ListBullet"/>
        <w:numPr>
          <w:ilvl w:val="0"/>
          <w:numId w:val="5"/>
        </w:numPr>
      </w:pPr>
      <w:r w:rsidRPr="00F044E2">
        <w:rPr>
          <w:b/>
          <w:bCs/>
        </w:rPr>
        <w:t>Backend Basics</w:t>
      </w:r>
      <w:r w:rsidRPr="00F044E2">
        <w:t>:</w:t>
      </w:r>
    </w:p>
    <w:p w14:paraId="40FE4C17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rPr>
          <w:b/>
          <w:bCs/>
        </w:rPr>
        <w:t>Server</w:t>
      </w:r>
      <w:r w:rsidRPr="00F044E2">
        <w:t>: Set up a basic Node.js server using Express.js.</w:t>
      </w:r>
    </w:p>
    <w:p w14:paraId="76B9DFA6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rPr>
          <w:b/>
          <w:bCs/>
        </w:rPr>
        <w:t>Database</w:t>
      </w:r>
      <w:r w:rsidRPr="00F044E2">
        <w:t>: Choose a database and integrate it. Initialize tables/collections needed for users and chat messages.</w:t>
      </w:r>
    </w:p>
    <w:p w14:paraId="53C5E694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rPr>
          <w:b/>
          <w:bCs/>
        </w:rPr>
        <w:t>WebSocket Setup</w:t>
      </w:r>
      <w:r w:rsidRPr="00F044E2">
        <w:t xml:space="preserve">: Integrate </w:t>
      </w:r>
      <w:r w:rsidRPr="00F044E2">
        <w:rPr>
          <w:b/>
          <w:bCs/>
        </w:rPr>
        <w:t>socket.io</w:t>
      </w:r>
      <w:r w:rsidRPr="00F044E2">
        <w:t xml:space="preserve"> or another WebSocket library to establish real-time communication capabilities.</w:t>
      </w:r>
    </w:p>
    <w:p w14:paraId="6A2B9E98" w14:textId="77777777" w:rsidR="00F044E2" w:rsidRPr="00F044E2" w:rsidRDefault="00F044E2" w:rsidP="00F044E2">
      <w:pPr>
        <w:pStyle w:val="ListBullet"/>
        <w:numPr>
          <w:ilvl w:val="0"/>
          <w:numId w:val="5"/>
        </w:numPr>
      </w:pPr>
      <w:r w:rsidRPr="00F044E2">
        <w:rPr>
          <w:b/>
          <w:bCs/>
        </w:rPr>
        <w:t>Frontend Skeleton</w:t>
      </w:r>
      <w:r w:rsidRPr="00F044E2">
        <w:t>:</w:t>
      </w:r>
    </w:p>
    <w:p w14:paraId="26701D77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rPr>
          <w:b/>
          <w:bCs/>
        </w:rPr>
        <w:t>React Setup</w:t>
      </w:r>
      <w:r w:rsidRPr="00F044E2">
        <w:t>: Use Create React App or another boilerplate to initialize your React app.</w:t>
      </w:r>
    </w:p>
    <w:p w14:paraId="36271574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rPr>
          <w:b/>
          <w:bCs/>
        </w:rPr>
        <w:t>Chat Interface</w:t>
      </w:r>
      <w:r w:rsidRPr="00F044E2">
        <w:t>: Build a basic chat interface component with a text input and message display area.</w:t>
      </w:r>
    </w:p>
    <w:p w14:paraId="146ED7F6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rPr>
          <w:b/>
          <w:bCs/>
        </w:rPr>
        <w:t>Connect Frontend with WebSocket</w:t>
      </w:r>
      <w:r w:rsidRPr="00F044E2">
        <w:t>: Implement basic message sending and receiving functionality.</w:t>
      </w:r>
    </w:p>
    <w:p w14:paraId="7B5FC384" w14:textId="77777777" w:rsidR="00F044E2" w:rsidRPr="00F044E2" w:rsidRDefault="00F044E2" w:rsidP="00F044E2">
      <w:pPr>
        <w:pStyle w:val="ListBullet"/>
        <w:numPr>
          <w:ilvl w:val="0"/>
          <w:numId w:val="5"/>
        </w:numPr>
      </w:pPr>
      <w:r w:rsidRPr="00F044E2">
        <w:rPr>
          <w:b/>
          <w:bCs/>
        </w:rPr>
        <w:t>User Authentication</w:t>
      </w:r>
      <w:r w:rsidRPr="00F044E2">
        <w:t>:</w:t>
      </w:r>
    </w:p>
    <w:p w14:paraId="23DCA647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t>Implement user sign-up and login functionality on the backend.</w:t>
      </w:r>
    </w:p>
    <w:p w14:paraId="62E3A6EA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t>Create frontend components for login and sign-up forms.</w:t>
      </w:r>
    </w:p>
    <w:p w14:paraId="528756E4" w14:textId="77777777" w:rsidR="00F044E2" w:rsidRDefault="00F044E2" w:rsidP="00F044E2">
      <w:pPr>
        <w:pStyle w:val="ListBullet"/>
        <w:numPr>
          <w:ilvl w:val="1"/>
          <w:numId w:val="5"/>
        </w:numPr>
      </w:pPr>
      <w:r w:rsidRPr="00F044E2">
        <w:t>Integrate the frontend and backend authentication. Ensure that users are authenticated before they can send messages.</w:t>
      </w:r>
    </w:p>
    <w:p w14:paraId="5A636F5F" w14:textId="77777777" w:rsidR="00F044E2" w:rsidRPr="00F044E2" w:rsidRDefault="00F044E2" w:rsidP="00F044E2">
      <w:pPr>
        <w:pStyle w:val="ListBullet"/>
        <w:numPr>
          <w:ilvl w:val="0"/>
          <w:numId w:val="0"/>
        </w:numPr>
        <w:ind w:left="1440"/>
      </w:pPr>
    </w:p>
    <w:p w14:paraId="2D1D5AA5" w14:textId="5941F50A" w:rsidR="00F044E2" w:rsidRPr="00F044E2" w:rsidRDefault="00F044E2" w:rsidP="00F044E2">
      <w:pPr>
        <w:pStyle w:val="ListBullet"/>
        <w:numPr>
          <w:ilvl w:val="0"/>
          <w:numId w:val="5"/>
        </w:numPr>
      </w:pPr>
      <w:proofErr w:type="spellStart"/>
      <w:r w:rsidRPr="00F044E2">
        <w:rPr>
          <w:b/>
          <w:bCs/>
        </w:rPr>
        <w:lastRenderedPageBreak/>
        <w:t>ChatGPT</w:t>
      </w:r>
      <w:proofErr w:type="spellEnd"/>
      <w:r w:rsidRPr="00F044E2">
        <w:rPr>
          <w:b/>
          <w:bCs/>
        </w:rPr>
        <w:t xml:space="preserve"> Debate Topic Integration</w:t>
      </w:r>
      <w:r w:rsidRPr="00F044E2">
        <w:t>:</w:t>
      </w:r>
    </w:p>
    <w:p w14:paraId="5A2B4268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t xml:space="preserve">Use the </w:t>
      </w:r>
      <w:proofErr w:type="spellStart"/>
      <w:r w:rsidRPr="00F044E2">
        <w:t>OpenAI</w:t>
      </w:r>
      <w:proofErr w:type="spellEnd"/>
      <w:r w:rsidRPr="00F044E2">
        <w:t xml:space="preserve"> API (or another provider's API) to generate debate topics.</w:t>
      </w:r>
    </w:p>
    <w:p w14:paraId="489F8126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t>Implement a button or an event trigger on the frontend to fetch a topic.</w:t>
      </w:r>
    </w:p>
    <w:p w14:paraId="2A2A61D4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t>Display the topic prominently in the chat interface.</w:t>
      </w:r>
    </w:p>
    <w:p w14:paraId="36F7BF62" w14:textId="77777777" w:rsidR="00F044E2" w:rsidRPr="00F044E2" w:rsidRDefault="00F044E2" w:rsidP="00F044E2">
      <w:pPr>
        <w:pStyle w:val="ListBullet"/>
        <w:numPr>
          <w:ilvl w:val="0"/>
          <w:numId w:val="5"/>
        </w:numPr>
      </w:pPr>
      <w:r w:rsidRPr="00F044E2">
        <w:rPr>
          <w:b/>
          <w:bCs/>
        </w:rPr>
        <w:t>Frontend Enhancements</w:t>
      </w:r>
      <w:r w:rsidRPr="00F044E2">
        <w:t>:</w:t>
      </w:r>
    </w:p>
    <w:p w14:paraId="5975E35F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rPr>
          <w:b/>
          <w:bCs/>
        </w:rPr>
        <w:t>Styling</w:t>
      </w:r>
      <w:r w:rsidRPr="00F044E2">
        <w:t>: Use CSS and potentially other libraries to style and polish your chat interface.</w:t>
      </w:r>
    </w:p>
    <w:p w14:paraId="1AA0AC60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rPr>
          <w:b/>
          <w:bCs/>
        </w:rPr>
        <w:t>User Feedback</w:t>
      </w:r>
      <w:r w:rsidRPr="00F044E2">
        <w:t>: Add features like displaying "user is typing..." and read receipts.</w:t>
      </w:r>
    </w:p>
    <w:p w14:paraId="210191D4" w14:textId="77777777" w:rsidR="00F044E2" w:rsidRPr="00F044E2" w:rsidRDefault="00F044E2" w:rsidP="00F044E2">
      <w:pPr>
        <w:pStyle w:val="ListBullet"/>
        <w:numPr>
          <w:ilvl w:val="0"/>
          <w:numId w:val="5"/>
        </w:numPr>
      </w:pPr>
      <w:r w:rsidRPr="00F044E2">
        <w:rPr>
          <w:b/>
          <w:bCs/>
        </w:rPr>
        <w:t>Backend Enhancements</w:t>
      </w:r>
      <w:r w:rsidRPr="00F044E2">
        <w:t>:</w:t>
      </w:r>
    </w:p>
    <w:p w14:paraId="54443946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rPr>
          <w:b/>
          <w:bCs/>
        </w:rPr>
        <w:t>Message Storage</w:t>
      </w:r>
      <w:r w:rsidRPr="00F044E2">
        <w:t>: Store chat messages in the database for history or potential future features.</w:t>
      </w:r>
    </w:p>
    <w:p w14:paraId="5856024D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rPr>
          <w:b/>
          <w:bCs/>
        </w:rPr>
        <w:t>User Profiles</w:t>
      </w:r>
      <w:r w:rsidRPr="00F044E2">
        <w:t>: Store and retrieve user profile data like avatars, usernames, etc.</w:t>
      </w:r>
    </w:p>
    <w:p w14:paraId="76A335F0" w14:textId="77777777" w:rsidR="00F044E2" w:rsidRPr="00F044E2" w:rsidRDefault="00F044E2" w:rsidP="00F044E2">
      <w:pPr>
        <w:pStyle w:val="ListBullet"/>
        <w:numPr>
          <w:ilvl w:val="0"/>
          <w:numId w:val="5"/>
        </w:numPr>
      </w:pPr>
      <w:r w:rsidRPr="00F044E2">
        <w:rPr>
          <w:b/>
          <w:bCs/>
        </w:rPr>
        <w:t>Testing</w:t>
      </w:r>
      <w:r w:rsidRPr="00F044E2">
        <w:t>:</w:t>
      </w:r>
    </w:p>
    <w:p w14:paraId="6E591C97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rPr>
          <w:b/>
          <w:bCs/>
        </w:rPr>
        <w:t>Unit Tests</w:t>
      </w:r>
      <w:r w:rsidRPr="00F044E2">
        <w:t>: Implement unit tests for both frontend and backend functionalities.</w:t>
      </w:r>
    </w:p>
    <w:p w14:paraId="6BAAB5FA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rPr>
          <w:b/>
          <w:bCs/>
        </w:rPr>
        <w:t>End-to-End Tests</w:t>
      </w:r>
      <w:r w:rsidRPr="00F044E2">
        <w:t>: Use tools like Cypress or Selenium to test the overall functionality and interactions of your website.</w:t>
      </w:r>
    </w:p>
    <w:p w14:paraId="0F143208" w14:textId="77777777" w:rsidR="00F044E2" w:rsidRPr="00F044E2" w:rsidRDefault="00F044E2" w:rsidP="00F044E2">
      <w:pPr>
        <w:pStyle w:val="ListBullet"/>
        <w:numPr>
          <w:ilvl w:val="0"/>
          <w:numId w:val="5"/>
        </w:numPr>
      </w:pPr>
      <w:r w:rsidRPr="00F044E2">
        <w:rPr>
          <w:b/>
          <w:bCs/>
        </w:rPr>
        <w:t>Deployment</w:t>
      </w:r>
      <w:r w:rsidRPr="00F044E2">
        <w:t>:</w:t>
      </w:r>
    </w:p>
    <w:p w14:paraId="14D01A47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t xml:space="preserve">Set up a deployment environment (e.g., Heroku, </w:t>
      </w:r>
      <w:proofErr w:type="spellStart"/>
      <w:r w:rsidRPr="00F044E2">
        <w:t>Vercel</w:t>
      </w:r>
      <w:proofErr w:type="spellEnd"/>
      <w:r w:rsidRPr="00F044E2">
        <w:t>, AWS).</w:t>
      </w:r>
    </w:p>
    <w:p w14:paraId="0E8CC035" w14:textId="77777777" w:rsidR="00F044E2" w:rsidRPr="00F044E2" w:rsidRDefault="00F044E2" w:rsidP="00F044E2">
      <w:pPr>
        <w:pStyle w:val="ListBullet"/>
        <w:numPr>
          <w:ilvl w:val="1"/>
          <w:numId w:val="5"/>
        </w:numPr>
      </w:pPr>
      <w:r w:rsidRPr="00F044E2">
        <w:t>Deploy both frontend and backend. Make sure to secure any sensitive information, like API keys.</w:t>
      </w:r>
    </w:p>
    <w:p w14:paraId="76B0F8CC" w14:textId="46B24D0C" w:rsidR="0029381C" w:rsidRDefault="0029381C" w:rsidP="00F044E2">
      <w:pPr>
        <w:pStyle w:val="ListBullet"/>
        <w:numPr>
          <w:ilvl w:val="0"/>
          <w:numId w:val="0"/>
        </w:numPr>
        <w:ind w:left="432"/>
      </w:pPr>
    </w:p>
    <w:p w14:paraId="7E45A6C9" w14:textId="5ABD5D7F" w:rsidR="0029381C" w:rsidRDefault="0029381C">
      <w:pPr>
        <w:pStyle w:val="Heading2"/>
      </w:pPr>
    </w:p>
    <w:sectPr w:rsidR="0029381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DDE78" w14:textId="77777777" w:rsidR="00F47A2A" w:rsidRDefault="00F47A2A">
      <w:r>
        <w:separator/>
      </w:r>
    </w:p>
    <w:p w14:paraId="261C7A16" w14:textId="77777777" w:rsidR="00F47A2A" w:rsidRDefault="00F47A2A"/>
  </w:endnote>
  <w:endnote w:type="continuationSeparator" w:id="0">
    <w:p w14:paraId="4B2FF7FE" w14:textId="77777777" w:rsidR="00F47A2A" w:rsidRDefault="00F47A2A">
      <w:r>
        <w:continuationSeparator/>
      </w:r>
    </w:p>
    <w:p w14:paraId="0A49B91F" w14:textId="77777777" w:rsidR="00F47A2A" w:rsidRDefault="00F47A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140A8" w14:textId="77777777" w:rsidR="0029381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B42B2" w14:textId="77777777" w:rsidR="00F47A2A" w:rsidRDefault="00F47A2A">
      <w:r>
        <w:separator/>
      </w:r>
    </w:p>
    <w:p w14:paraId="72BA9FF8" w14:textId="77777777" w:rsidR="00F47A2A" w:rsidRDefault="00F47A2A"/>
  </w:footnote>
  <w:footnote w:type="continuationSeparator" w:id="0">
    <w:p w14:paraId="6BEA492E" w14:textId="77777777" w:rsidR="00F47A2A" w:rsidRDefault="00F47A2A">
      <w:r>
        <w:continuationSeparator/>
      </w:r>
    </w:p>
    <w:p w14:paraId="1606651F" w14:textId="77777777" w:rsidR="00F47A2A" w:rsidRDefault="00F47A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279FE"/>
    <w:multiLevelType w:val="multilevel"/>
    <w:tmpl w:val="D64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077252">
    <w:abstractNumId w:val="1"/>
  </w:num>
  <w:num w:numId="2" w16cid:durableId="677119260">
    <w:abstractNumId w:val="0"/>
  </w:num>
  <w:num w:numId="3" w16cid:durableId="509878870">
    <w:abstractNumId w:val="2"/>
  </w:num>
  <w:num w:numId="4" w16cid:durableId="52193304">
    <w:abstractNumId w:val="4"/>
  </w:num>
  <w:num w:numId="5" w16cid:durableId="571814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E2"/>
    <w:rsid w:val="0029381C"/>
    <w:rsid w:val="00F044E2"/>
    <w:rsid w:val="00F4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32335"/>
  <w15:chartTrackingRefBased/>
  <w15:docId w15:val="{84842D20-34D4-D64D-8D81-134E3F90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nnerdavison/Library/Containers/com.microsoft.Word/Data/Library/Application%20Support/Microsoft/Office/16.0/DTS/en-US%7bE61DE2FF-A7E5-5144-A7B8-F3248644665B%7d/%7bBB424D7D-C8FA-554C-BA37-86B85007D16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Davison</dc:creator>
  <cp:keywords/>
  <dc:description/>
  <cp:lastModifiedBy>tanner davison</cp:lastModifiedBy>
  <cp:revision>1</cp:revision>
  <dcterms:created xsi:type="dcterms:W3CDTF">2023-09-20T01:05:00Z</dcterms:created>
  <dcterms:modified xsi:type="dcterms:W3CDTF">2023-09-20T01:08:00Z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